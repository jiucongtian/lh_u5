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E3627" w14:textId="77777777" w:rsidR="00D50483" w:rsidRDefault="00CE6F33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4BBD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AB7D86E" wp14:editId="29F6EBF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组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D70D28C" id="组 1" o:spid="_x0000_s1026" style="position:absolute;left:0;text-align:left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4BBD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00C86F08" wp14:editId="24582DC5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矩形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71D05C" w14:textId="77777777" w:rsidR="00D50483" w:rsidRDefault="00CE6F33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标题"/>
                                    <w:id w:val="83737007"/>
                                    <w:placeholder>
                                      <w:docPart w:val="208B79A95EEA47E3B11062F0C151023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BB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U5 Bug</w:t>
                                    </w:r>
                                    <w:r w:rsidR="00804BB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提交流程</w:t>
                                    </w:r>
                                  </w:sdtContent>
                                </w:sdt>
                              </w:p>
                              <w:p w14:paraId="5F533402" w14:textId="77777777" w:rsidR="00D50483" w:rsidRDefault="00CE6F33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id w:val="83737009"/>
                                    <w:placeholder>
                                      <w:docPart w:val="9E0BCA2D35C14B658A7311A11C3A6C3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BB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15FF21B9" w14:textId="77777777" w:rsidR="00D50483" w:rsidRDefault="00D50483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7BD6662" w14:textId="77777777" w:rsidR="00D50483" w:rsidRDefault="00CE6F33">
                                <w:sdt>
                                  <w:sdtPr>
                                    <w:alias w:val="摘要"/>
                                    <w:id w:val="83737011"/>
                                    <w:placeholder>
                                      <w:docPart w:val="4E18809B19C34DE3A44E16C25F30767B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4BBD">
                                      <w:rPr>
                                        <w:rFonts w:hint="eastAsia"/>
                                      </w:rPr>
                                      <w:t>此</w:t>
                                    </w:r>
                                    <w:r w:rsidR="00804BBD">
                                      <w:t>文档描述测试和开发之间的</w:t>
                                    </w:r>
                                    <w:r w:rsidR="00804BBD">
                                      <w:t>Bug</w:t>
                                    </w:r>
                                    <w:r w:rsidR="00804BBD">
                                      <w:t>提交</w:t>
                                    </w:r>
                                    <w:r w:rsidR="00804BBD">
                                      <w:rPr>
                                        <w:rFonts w:hint="eastAsia"/>
                                      </w:rPr>
                                      <w:t>、</w:t>
                                    </w:r>
                                    <w:r w:rsidR="00804BBD">
                                      <w:t>解决以及验收</w:t>
                                    </w:r>
                                    <w:r w:rsidR="00804BBD">
                                      <w:rPr>
                                        <w:rFonts w:hint="eastAsia"/>
                                      </w:rPr>
                                      <w:t>流程</w:t>
                                    </w:r>
                                    <w:r w:rsidR="00804BBD">
                                      <w:t>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00C86F08" id="矩形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" o:allowincell="f" filled="f" stroked="f">
                    <v:textbox>
                      <w:txbxContent>
                        <w:p w14:paraId="2E71D05C" w14:textId="77777777" w:rsidR="00D50483" w:rsidRDefault="00804BBD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标题"/>
                              <w:id w:val="83737007"/>
                              <w:placeholder>
                                <w:docPart w:val="208B79A95EEA47E3B11062F0C151023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U5 Bug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提交流程</w:t>
                              </w:r>
                            </w:sdtContent>
                          </w:sdt>
                        </w:p>
                        <w:p w14:paraId="5F533402" w14:textId="77777777" w:rsidR="00D50483" w:rsidRDefault="00804BBD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副标题"/>
                              <w:id w:val="83737009"/>
                              <w:placeholder>
                                <w:docPart w:val="9E0BCA2D35C14B658A7311A11C3A6C3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15FF21B9" w14:textId="77777777" w:rsidR="00D50483" w:rsidRDefault="00D50483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77BD6662" w14:textId="77777777" w:rsidR="00D50483" w:rsidRDefault="00804BBD">
                          <w:sdt>
                            <w:sdtPr>
                              <w:alias w:val="摘要"/>
                              <w:id w:val="83737011"/>
                              <w:placeholder>
                                <w:docPart w:val="4E18809B19C34DE3A44E16C25F30767B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此</w:t>
                              </w:r>
                              <w:r>
                                <w:t>文档描述测试和开发之间的</w:t>
                              </w:r>
                              <w:r>
                                <w:t>Bug</w:t>
                              </w:r>
                              <w:r>
                                <w:t>提交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解决以及验收</w:t>
                              </w:r>
                              <w:r>
                                <w:rPr>
                                  <w:rFonts w:hint="eastAsia"/>
                                </w:rPr>
                                <w:t>流程</w:t>
                              </w:r>
                              <w:r>
                                <w:t>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4BBD">
            <w:rPr>
              <w:rFonts w:ascii="Century Schoolbook" w:eastAsia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5E0AA51" wp14:editId="76F2E34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矩形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9873E" w14:textId="77777777" w:rsidR="00D50483" w:rsidRDefault="00CE6F33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作者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04BBD">
                                      <w:rPr>
                                        <w:rFonts w:hint="eastAsia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李世垚</w:t>
                                    </w:r>
                                  </w:sdtContent>
                                </w:sdt>
                              </w:p>
                              <w:p w14:paraId="6595FAD6" w14:textId="77777777" w:rsidR="00D50483" w:rsidRDefault="00CE6F33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日期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1-18T00:00:00Z">
                                      <w:dateFormat w:val="yyyy/M/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04BBD">
                                      <w:rPr>
                                        <w:rFonts w:hint="eastAsia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2015/11/18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E0AA51" id="矩形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" o:allowincell="f" stroked="f">
                    <v:textbox>
                      <w:txbxContent>
                        <w:p w14:paraId="0109873E" w14:textId="77777777" w:rsidR="00D50483" w:rsidRDefault="00804BBD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作者"/>
                              <w:id w:val="280430085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李世垚</w:t>
                              </w:r>
                            </w:sdtContent>
                          </w:sdt>
                        </w:p>
                        <w:p w14:paraId="6595FAD6" w14:textId="77777777" w:rsidR="00D50483" w:rsidRDefault="00804BBD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日期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1-18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2015/11/18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4BBD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354042F8" w14:textId="77777777" w:rsidR="00D50483" w:rsidRDefault="00CE6F33">
      <w:pPr>
        <w:pStyle w:val="a5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9BE63E7BC5A440D282CB4D22517E4DC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04BBD">
            <w:rPr>
              <w:rFonts w:asciiTheme="minorHAnsi" w:eastAsiaTheme="minorEastAsia" w:hAnsiTheme="minorHAnsi" w:hint="eastAsia"/>
              <w:smallCaps w:val="0"/>
              <w:spacing w:val="0"/>
            </w:rPr>
            <w:t>U5 Bug</w:t>
          </w:r>
          <w:r w:rsidR="00804BBD">
            <w:rPr>
              <w:rFonts w:asciiTheme="minorHAnsi" w:eastAsiaTheme="minorEastAsia" w:hAnsiTheme="minorHAnsi" w:hint="eastAsia"/>
              <w:smallCaps w:val="0"/>
              <w:spacing w:val="0"/>
            </w:rPr>
            <w:t>提交流程</w:t>
          </w:r>
        </w:sdtContent>
      </w:sdt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F059732" wp14:editId="74863DC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组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5890E" id="组 62" o:spid="_x0000_s1026" style="position:absolute;left:0;text-align:left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CFD6C69" wp14:editId="0134E61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组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158E5" id="组 59" o:spid="_x0000_s1026" style="position:absolute;left:0;text-align:left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56ADF8F" wp14:editId="500F52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组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26896" id="组 56" o:spid="_x0000_s1026" style="position:absolute;left:0;text-align:left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Gb0SSR0EAAAoCwAADgAAAAAAAAAAAAAAAAAuAgAAZHJzL2Uyb0RvYy54bWxQSwECLQAU&#10;AAYACAAAACEAkPxJ0twAAAAJAQAADwAAAAAAAAAAAAAAAAB3BgAAZHJzL2Rvd25yZXYueG1sUEsF&#10;BgAAAAAEAAQA8wAAAIAHAAAAAA=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6DA3753" wp14:editId="2C89648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组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0A5F0" id="组 53" o:spid="_x0000_s1026" style="position:absolute;left:0;text-align:left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F20LLMeBAAAKAsAAA4AAAAAAAAAAAAAAAAALgIAAGRycy9lMm9Eb2MueG1sUEsBAi0A&#10;FAAGAAgAAAAhAJD8SdLcAAAACQEAAA8AAAAAAAAAAAAAAAAAeAYAAGRycy9kb3ducmV2LnhtbFBL&#10;BQYAAAAABAAEAPMAAACB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DE2BF80" wp14:editId="6ED9624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组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42A01" id="组 50" o:spid="_x0000_s1026" style="position:absolute;left:0;text-align:left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n2jW+RcEAAAoCwAADgAAAAAAAAAAAAAAAAAuAgAAZHJzL2Uyb0RvYy54bWxQSwECLQAUAAYACAAA&#10;ACEAkPxJ0twAAAAJAQAADwAAAAAAAAAAAAAAAABxBgAAZHJzL2Rvd25yZXYueG1sUEsFBgAAAAAE&#10;AAQA8wAAAHo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49BE9EE" wp14:editId="0C6A02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组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CB326" id="组 47" o:spid="_x0000_s1026" style="position:absolute;left:0;text-align:left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OcUL8SAEAAAoCwAADgAAAAAAAAAAAAAAAAAuAgAAZHJzL2Uyb0RvYy54bWxQSwEC&#10;LQAUAAYACAAAACEAkPxJ0twAAAAJAQAADwAAAAAAAAAAAAAAAAB6BgAAZHJzL2Rvd25yZXYueG1s&#10;UEsFBgAAAAAEAAQA8wAAAIMHAAAAAA=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9EE43A2" wp14:editId="24A58FF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3CBB0" id="组 44" o:spid="_x0000_s1026" style="position:absolute;left:0;text-align:left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E90E911" wp14:editId="184A386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组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BDABA" id="组 41" o:spid="_x0000_s1026" style="position:absolute;left:0;text-align:left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MDQHZSAEAAAoCwAADgAAAAAAAAAAAAAAAAAuAgAAZHJzL2Uyb0RvYy54bWxQSwEC&#10;LQAUAAYACAAAACEAkPxJ0twAAAAJAQAADwAAAAAAAAAAAAAAAAB6BgAAZHJzL2Rvd25yZXYueG1s&#10;UEsFBgAAAAAEAAQA8wAAAIMHAAAAAA=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2635BD3" wp14:editId="68C6B0A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组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4FD67" id="组 38" o:spid="_x0000_s1026" style="position:absolute;left:0;text-align:left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NrhLXonBAAAKAsAAA4AAAAAAAAAAAAAAAAALgIAAGRycy9lMm9Eb2Mu&#10;eG1sUEsBAi0AFAAGAAgAAAAhAJD8SdLcAAAACQEAAA8AAAAAAAAAAAAAAAAAgQYAAGRycy9kb3du&#10;cmV2LnhtbFBLBQYAAAAABAAEAPMAAACK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972D772" wp14:editId="35C00AC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组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1A078" id="组 35" o:spid="_x0000_s1026" style="position:absolute;left:0;text-align:left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36A5062" wp14:editId="409A7C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组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B947D" id="组 32" o:spid="_x0000_s1026" style="position:absolute;left:0;text-align:left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99684B" wp14:editId="7542B85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组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15EFE" id="组 29" o:spid="_x0000_s1026" style="position:absolute;left:0;text-align:left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A70387" wp14:editId="713F254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290FB" id="组 26" o:spid="_x0000_s1026" style="position:absolute;left:0;text-align:left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NfcCGHAQAACgLAAAOAAAAAAAAAAAAAAAAAC4CAABkcnMvZTJvRG9jLnhtbFBLAQItABQA&#10;BgAIAAAAIQCQ/EnS3AAAAAkBAAAPAAAAAAAAAAAAAAAAAHYGAABkcnMvZG93bnJldi54bWxQSwUG&#10;AAAAAAQABADzAAAAfwcAAAAA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865A28" wp14:editId="233D751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组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9F468" id="组 23" o:spid="_x0000_s1026" style="position:absolute;left:0;text-align:left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Ml0/nweBAAAKAsAAA4AAAAAAAAAAAAAAAAALgIAAGRycy9lMm9Eb2MueG1sUEsBAi0A&#10;FAAGAAgAAAAhAJD8SdLcAAAACQEAAA8AAAAAAAAAAAAAAAAAeAYAAGRycy9kb3ducmV2LnhtbFBL&#10;BQYAAAAABAAEAPMAAACB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C1D4EA" wp14:editId="3211DB8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组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69F08" id="组 20" o:spid="_x0000_s1026" style="position:absolute;left:0;text-align:left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C6gENhcEAAAoCwAADgAAAAAAAAAAAAAAAAAuAgAAZHJzL2Uyb0RvYy54bWxQSwECLQAUAAYACAAA&#10;ACEAkPxJ0twAAAAJAQAADwAAAAAAAAAAAAAAAABxBgAAZHJzL2Rvd25yZXYueG1sUEsFBgAAAAAE&#10;AAQA8wAAAHo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1F2DDE" wp14:editId="312F927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5B5CC" id="组 17" o:spid="_x0000_s1026" style="position:absolute;left:0;text-align:left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OF0IriAEAAAoCwAADgAAAAAAAAAAAAAAAAAuAgAAZHJzL2Uyb0RvYy54bWxQSwEC&#10;LQAUAAYACAAAACEAkPxJ0twAAAAJAQAADwAAAAAAAAAAAAAAAAB6BgAAZHJzL2Rvd25yZXYueG1s&#10;UEsFBgAAAAAEAAQA8wAAAIM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12999A" wp14:editId="299B6F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组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F6881" id="组 14" o:spid="_x0000_s1026" style="position:absolute;left:0;text-align:left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126BEE" wp14:editId="1CC353C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组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097EB" id="组 11" o:spid="_x0000_s1026" style="position:absolute;left:0;text-align:left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xrAQ6HwQAACgLAAAOAAAAAAAAAAAAAAAAAC4CAABkcnMvZTJvRG9jLnhtbFBLAQIt&#10;ABQABgAIAAAAIQCQ/EnS3AAAAAkBAAAPAAAAAAAAAAAAAAAAAHkGAABkcnMvZG93bnJldi54bWxQ&#10;SwUGAAAAAAQABADzAAAAggcAAAAA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724D6B" wp14:editId="1810BD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C6871" id="组 8" o:spid="_x0000_s1026" style="position:absolute;left:0;text-align:left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547A21" wp14:editId="24DE362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BBF86" id="组 5" o:spid="_x0000_s1026" style="position:absolute;left:0;text-align:left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xxMVEHwQAACILAAAOAAAAAAAAAAAAAAAAAC4CAABkcnMvZTJvRG9jLnhtbFBLAQIt&#10;ABQABgAIAAAAIQCQ/EnS3AAAAAkBAAAPAAAAAAAAAAAAAAAAAHkGAABkcnMvZG93bnJldi54bWxQ&#10;SwUGAAAAAAQABADzAAAAgg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04BBD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D155A7" wp14:editId="28CFEAC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28137" id="组 2" o:spid="_x0000_s1026" style="position:absolute;left:0;text-align:left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bookmarkStart w:id="0" w:name="_GoBack"/>
    <w:bookmarkEnd w:id="0"/>
    <w:p w14:paraId="7D5604E6" w14:textId="026314D9" w:rsidR="00D50483" w:rsidRDefault="00CE6F33">
      <w:pPr>
        <w:pStyle w:val="a6"/>
        <w:rPr>
          <w:lang w:val="zh-CN"/>
        </w:rPr>
      </w:pPr>
      <w:sdt>
        <w:sdtPr>
          <w:id w:val="221498499"/>
          <w:placeholder>
            <w:docPart w:val="B9F8A0755029428DB7C90DE51E4A0B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04BBD">
            <w:rPr>
              <w:rFonts w:hint="eastAsia"/>
            </w:rPr>
            <w:t xml:space="preserve"> </w:t>
          </w:r>
        </w:sdtContent>
      </w:sdt>
      <w:r w:rsidR="00804BBD">
        <w:rPr>
          <w:lang w:val="zh-CN"/>
        </w:rPr>
        <w:t xml:space="preserve"> </w:t>
      </w:r>
    </w:p>
    <w:p w14:paraId="2DC2B84E" w14:textId="3CC4219C" w:rsidR="00C14FD9" w:rsidRDefault="00C14FD9">
      <w:pPr>
        <w:pStyle w:val="a6"/>
      </w:pPr>
      <w:r>
        <w:object w:dxaOrig="15855" w:dyaOrig="4346" w14:anchorId="24AA85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2.6pt;height:217.2pt" o:ole="">
            <v:imagedata r:id="rId9" o:title=""/>
          </v:shape>
          <o:OLEObject Type="Embed" ProgID="Visio.Drawing.11" ShapeID="_x0000_i1025" DrawAspect="Content" ObjectID="_1509519862" r:id="rId10"/>
        </w:object>
      </w:r>
    </w:p>
    <w:p w14:paraId="6806DF77" w14:textId="4CF40D4D" w:rsidR="00D50483" w:rsidRDefault="00804BBD" w:rsidP="00C14FD9">
      <w:pPr>
        <w:pStyle w:val="af1"/>
        <w:numPr>
          <w:ilvl w:val="0"/>
          <w:numId w:val="7"/>
        </w:numPr>
      </w:pPr>
      <w:r>
        <w:rPr>
          <w:rFonts w:hint="eastAsia"/>
        </w:rPr>
        <w:t>所有的</w:t>
      </w:r>
      <w:r>
        <w:rPr>
          <w:rFonts w:hint="eastAsia"/>
        </w:rPr>
        <w:t>Bug</w:t>
      </w:r>
      <w:r>
        <w:rPr>
          <w:rFonts w:hint="eastAsia"/>
        </w:rPr>
        <w:t>由测试负责收集，收集来源可以是市场部门、客服、测试部门或者开发人员。</w:t>
      </w:r>
      <w:r>
        <w:rPr>
          <w:rFonts w:hint="eastAsia"/>
        </w:rPr>
        <w:t xml:space="preserve"> </w:t>
      </w:r>
    </w:p>
    <w:p w14:paraId="72530785" w14:textId="096C9A99" w:rsidR="00C14FD9" w:rsidRDefault="00C14FD9" w:rsidP="00C14FD9">
      <w:pPr>
        <w:pStyle w:val="af1"/>
        <w:numPr>
          <w:ilvl w:val="0"/>
          <w:numId w:val="7"/>
        </w:numPr>
      </w:pPr>
      <w:r>
        <w:t>QA</w:t>
      </w:r>
      <w:r>
        <w:t>收集到</w:t>
      </w:r>
      <w:r>
        <w:rPr>
          <w:rFonts w:hint="eastAsia"/>
        </w:rPr>
        <w:t>Bug</w:t>
      </w:r>
      <w:r>
        <w:rPr>
          <w:rFonts w:hint="eastAsia"/>
        </w:rPr>
        <w:t>后先重现</w:t>
      </w:r>
      <w:r>
        <w:t>Bug</w:t>
      </w:r>
      <w:r>
        <w:t>，重现后在</w:t>
      </w:r>
      <w:r>
        <w:rPr>
          <w:rFonts w:hint="eastAsia"/>
        </w:rPr>
        <w:t>TFS</w:t>
      </w:r>
      <w:r>
        <w:t>创建</w:t>
      </w:r>
      <w:r>
        <w:rPr>
          <w:rFonts w:hint="eastAsia"/>
        </w:rPr>
        <w:t>Bug</w:t>
      </w:r>
      <w:r>
        <w:rPr>
          <w:rFonts w:hint="eastAsia"/>
        </w:rPr>
        <w:t>并描述重现步骤。如果重新成功，将状态修改为已批准，然后将</w:t>
      </w:r>
      <w:r>
        <w:rPr>
          <w:rFonts w:hint="eastAsia"/>
        </w:rPr>
        <w:t>Bug</w:t>
      </w:r>
      <w:r>
        <w:rPr>
          <w:rFonts w:hint="eastAsia"/>
        </w:rPr>
        <w:t>指派给开发。</w:t>
      </w:r>
    </w:p>
    <w:p w14:paraId="26739AA1" w14:textId="16CFE191" w:rsidR="00C14FD9" w:rsidRDefault="00C14FD9" w:rsidP="00C14FD9">
      <w:pPr>
        <w:pStyle w:val="af1"/>
        <w:numPr>
          <w:ilvl w:val="0"/>
          <w:numId w:val="7"/>
        </w:numPr>
      </w:pPr>
      <w:r>
        <w:t>QA</w:t>
      </w:r>
      <w:r>
        <w:t>如果重现</w:t>
      </w:r>
      <w:r>
        <w:t>Bug</w:t>
      </w:r>
      <w:r>
        <w:t>失败，需要找</w:t>
      </w:r>
      <w:r>
        <w:t>Bug</w:t>
      </w:r>
      <w:r>
        <w:t>发现者确认，然后将</w:t>
      </w:r>
      <w:r>
        <w:rPr>
          <w:rFonts w:hint="eastAsia"/>
        </w:rPr>
        <w:t>B</w:t>
      </w:r>
      <w:r>
        <w:t>ug</w:t>
      </w:r>
      <w:r>
        <w:t>修改为已移除。（无论重现是否成功都应该将其整理到</w:t>
      </w:r>
      <w:r>
        <w:t>Bug</w:t>
      </w:r>
      <w:r>
        <w:t>列表）</w:t>
      </w:r>
    </w:p>
    <w:p w14:paraId="452C436A" w14:textId="15B2C895" w:rsidR="00C14FD9" w:rsidRDefault="00C14FD9" w:rsidP="00C14FD9">
      <w:pPr>
        <w:pStyle w:val="af1"/>
        <w:numPr>
          <w:ilvl w:val="0"/>
          <w:numId w:val="7"/>
        </w:numPr>
      </w:pPr>
      <w:r>
        <w:t>开发收到</w:t>
      </w:r>
      <w:r>
        <w:rPr>
          <w:rFonts w:hint="eastAsia"/>
        </w:rPr>
        <w:t>B</w:t>
      </w:r>
      <w:r>
        <w:t>ug</w:t>
      </w:r>
      <w:r>
        <w:t>后进行修改，修改完成后需要嵌入代码，并在嵌入的时候关联上指派给自己的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D5AF4B" w14:textId="554B0550" w:rsidR="00C14FD9" w:rsidRDefault="00C14FD9" w:rsidP="00C14FD9">
      <w:pPr>
        <w:pStyle w:val="af1"/>
        <w:numPr>
          <w:ilvl w:val="0"/>
          <w:numId w:val="7"/>
        </w:numPr>
      </w:pPr>
      <w:r>
        <w:t>开发人员在</w:t>
      </w:r>
      <w:r>
        <w:rPr>
          <w:rFonts w:hint="eastAsia"/>
        </w:rPr>
        <w:t>Bug</w:t>
      </w:r>
      <w:r>
        <w:rPr>
          <w:rFonts w:hint="eastAsia"/>
        </w:rPr>
        <w:t>里面描述</w:t>
      </w:r>
      <w:r>
        <w:rPr>
          <w:rFonts w:hint="eastAsia"/>
        </w:rPr>
        <w:t>Bug</w:t>
      </w:r>
      <w:r>
        <w:rPr>
          <w:rFonts w:hint="eastAsia"/>
        </w:rPr>
        <w:t>原因及修改方式，然后将</w:t>
      </w:r>
      <w:r>
        <w:rPr>
          <w:rFonts w:hint="eastAsia"/>
        </w:rPr>
        <w:t>Bug</w:t>
      </w:r>
      <w:r>
        <w:rPr>
          <w:rFonts w:hint="eastAsia"/>
        </w:rPr>
        <w:t>状态修改为已经提交并将其指派给</w:t>
      </w:r>
      <w:r>
        <w:rPr>
          <w:rFonts w:hint="eastAsia"/>
        </w:rPr>
        <w:t>QA</w:t>
      </w:r>
      <w:r>
        <w:rPr>
          <w:rFonts w:hint="eastAsia"/>
        </w:rPr>
        <w:t>。</w:t>
      </w:r>
    </w:p>
    <w:p w14:paraId="216C5D7B" w14:textId="72061AD2" w:rsidR="00C14FD9" w:rsidRDefault="00C14FD9" w:rsidP="00C14FD9">
      <w:pPr>
        <w:pStyle w:val="af1"/>
        <w:numPr>
          <w:ilvl w:val="0"/>
          <w:numId w:val="7"/>
        </w:numPr>
      </w:pPr>
      <w:r>
        <w:t>QA</w:t>
      </w:r>
      <w:r>
        <w:t>获取最新代码并验证</w:t>
      </w:r>
      <w:r>
        <w:rPr>
          <w:rFonts w:hint="eastAsia"/>
        </w:rPr>
        <w:t>Bug</w:t>
      </w:r>
      <w:r>
        <w:rPr>
          <w:rFonts w:hint="eastAsia"/>
        </w:rPr>
        <w:t>是否修改完毕，如果修改完毕，这将</w:t>
      </w:r>
      <w:r>
        <w:rPr>
          <w:rFonts w:hint="eastAsia"/>
        </w:rPr>
        <w:t>Bug</w:t>
      </w:r>
      <w:r>
        <w:rPr>
          <w:rFonts w:hint="eastAsia"/>
        </w:rPr>
        <w:t>状态修改为已完成，然后将代码合并到</w:t>
      </w:r>
      <w:r>
        <w:rPr>
          <w:rFonts w:hint="eastAsia"/>
        </w:rPr>
        <w:t>QA</w:t>
      </w:r>
      <w:r>
        <w:rPr>
          <w:rFonts w:hint="eastAsia"/>
        </w:rPr>
        <w:t>分支。同时整理</w:t>
      </w:r>
      <w:r>
        <w:rPr>
          <w:rFonts w:hint="eastAsia"/>
        </w:rPr>
        <w:t>Bug</w:t>
      </w:r>
      <w:r>
        <w:rPr>
          <w:rFonts w:hint="eastAsia"/>
        </w:rPr>
        <w:t>列表。</w:t>
      </w:r>
    </w:p>
    <w:p w14:paraId="686B28B8" w14:textId="3A066536" w:rsidR="00C14FD9" w:rsidRDefault="00C14FD9" w:rsidP="00C14FD9">
      <w:pPr>
        <w:pStyle w:val="af1"/>
        <w:numPr>
          <w:ilvl w:val="0"/>
          <w:numId w:val="7"/>
        </w:numPr>
      </w:pPr>
      <w:r>
        <w:t>如果</w:t>
      </w:r>
      <w:r>
        <w:t>QA</w:t>
      </w:r>
      <w:r>
        <w:t>发现</w:t>
      </w:r>
      <w:r>
        <w:t>Bug</w:t>
      </w:r>
      <w:r>
        <w:t>没有修改完毕，则将其转回开发，并将状态修改为已批准。</w:t>
      </w:r>
    </w:p>
    <w:sectPr w:rsidR="00C14FD9">
      <w:headerReference w:type="default" r:id="rId11"/>
      <w:footerReference w:type="default" r:id="rId12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1F982" w14:textId="77777777" w:rsidR="00CE6F33" w:rsidRDefault="00CE6F33">
      <w:pPr>
        <w:spacing w:after="0" w:line="240" w:lineRule="auto"/>
      </w:pPr>
      <w:r>
        <w:separator/>
      </w:r>
    </w:p>
  </w:endnote>
  <w:endnote w:type="continuationSeparator" w:id="0">
    <w:p w14:paraId="7877A915" w14:textId="77777777" w:rsidR="00CE6F33" w:rsidRDefault="00CE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77BD1" w14:textId="77777777" w:rsidR="00D50483" w:rsidRDefault="00804BBD">
    <w:pPr>
      <w:pStyle w:val="ab"/>
    </w:pPr>
    <w:r>
      <w:ptab w:relativeTo="margin" w:alignment="right" w:leader="none"/>
    </w:r>
    <w:r>
      <w:fldChar w:fldCharType="begin"/>
    </w:r>
    <w:r>
      <w:instrText>页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lang w:val="zh-CN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4F3C63FD" wp14:editId="5AD4BD5F">
              <wp:extent cx="91440" cy="91440"/>
              <wp:effectExtent l="19050" t="19050" r="22860" b="22860"/>
              <wp:docPr id="72" name="椭圆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39E6B2A" id="椭圆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D075E" w14:textId="77777777" w:rsidR="00CE6F33" w:rsidRDefault="00CE6F33">
      <w:pPr>
        <w:spacing w:after="0" w:line="240" w:lineRule="auto"/>
      </w:pPr>
      <w:r>
        <w:separator/>
      </w:r>
    </w:p>
  </w:footnote>
  <w:footnote w:type="continuationSeparator" w:id="0">
    <w:p w14:paraId="36799872" w14:textId="77777777" w:rsidR="00CE6F33" w:rsidRDefault="00CE6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EF41" w14:textId="77777777" w:rsidR="00D50483" w:rsidRDefault="00804BBD">
    <w:pPr>
      <w:pStyle w:val="ac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5-11-18T00:00:00Z">
          <w:dateFormat w:val="yyyy-M-d"/>
          <w:lid w:val="zh-CN"/>
          <w:storeMappedDataAs w:val="dateTime"/>
          <w:calendar w:val="gregorian"/>
        </w:date>
      </w:sdtPr>
      <w:sdtEndPr/>
      <w:sdtContent>
        <w:r>
          <w:rPr>
            <w:rFonts w:hint="eastAsia"/>
          </w:rPr>
          <w:t>2015-11-18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386676" wp14:editId="00BF8ACC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自选图形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87C5219"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9" o:spid="_x0000_s1026" type="#_x0000_t32" style="position:absolute;left:0;text-align:left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a"/>
    <w:lvl w:ilvl="0">
      <w:start w:val="1"/>
      <w:numFmt w:val="bullet"/>
      <w:lvlText w:val=""/>
      <w:lvlJc w:val="left"/>
      <w:pPr>
        <w:ind w:left="245" w:hanging="245"/>
      </w:pPr>
      <w:rPr>
        <w:rFonts w:ascii="Wingdings 2" w:eastAsia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eastAsia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eastAsia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eastAsia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eastAsia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eastAsia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eastAsia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eastAsia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eastAsia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a0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49AE616E"/>
    <w:multiLevelType w:val="hybridMultilevel"/>
    <w:tmpl w:val="A3C2B510"/>
    <w:lvl w:ilvl="0" w:tplc="988E0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BD"/>
    <w:rsid w:val="001D127A"/>
    <w:rsid w:val="00804BBD"/>
    <w:rsid w:val="00C14FD9"/>
    <w:rsid w:val="00CE6F33"/>
    <w:rsid w:val="00D5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13CA0"/>
  <w15:docId w15:val="{118C2CB1-4F44-41ED-A72D-7C2FA476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color w:val="414751" w:themeColor="text2" w:themeShade="BF"/>
      <w:sz w:val="20"/>
      <w:szCs w:val="20"/>
    </w:rPr>
  </w:style>
  <w:style w:type="paragraph" w:styleId="1">
    <w:name w:val="heading 1"/>
    <w:basedOn w:val="a1"/>
    <w:next w:val="a1"/>
    <w:link w:val="1Char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/>
      <w:smallCaps/>
      <w:spacing w:val="5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spacing w:after="0"/>
      <w:outlineLvl w:val="1"/>
    </w:pPr>
    <w:rPr>
      <w:rFonts w:asciiTheme="majorHAnsi" w:eastAsiaTheme="majorEastAsia" w:hAnsiTheme="majorHAnsi"/>
      <w:sz w:val="28"/>
      <w:szCs w:val="28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spacing w:after="0"/>
      <w:outlineLvl w:val="2"/>
    </w:pPr>
    <w:rPr>
      <w:rFonts w:asciiTheme="majorHAnsi" w:eastAsiaTheme="majorEastAsia" w:hAnsiTheme="majorHAnsi"/>
      <w:spacing w:val="5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/>
      <w:color w:val="E65B01" w:themeColor="accent1" w:themeShade="BF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2Char">
    <w:name w:val="标题 2 Char"/>
    <w:basedOn w:val="a2"/>
    <w:link w:val="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a5">
    <w:name w:val="Title"/>
    <w:basedOn w:val="a1"/>
    <w:link w:val="Char"/>
    <w:uiPriority w:val="10"/>
    <w:qFormat/>
    <w:rPr>
      <w:rFonts w:asciiTheme="majorHAnsi" w:eastAsiaTheme="majorEastAsia" w:hAnsiTheme="majorHAnsi"/>
      <w:smallCaps/>
      <w:color w:val="FE8637" w:themeColor="accent1"/>
      <w:spacing w:val="10"/>
      <w:sz w:val="48"/>
      <w:szCs w:val="48"/>
    </w:rPr>
  </w:style>
  <w:style w:type="character" w:customStyle="1" w:styleId="Char">
    <w:name w:val="标题 Char"/>
    <w:basedOn w:val="a2"/>
    <w:link w:val="a5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a6">
    <w:name w:val="Subtitle"/>
    <w:basedOn w:val="a1"/>
    <w:link w:val="Char0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Char0">
    <w:name w:val="副标题 Char"/>
    <w:basedOn w:val="a2"/>
    <w:link w:val="a6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a7">
    <w:name w:val="Balloon Text"/>
    <w:basedOn w:val="a1"/>
    <w:link w:val="Char1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1">
    <w:name w:val="批注框文本 Char"/>
    <w:basedOn w:val="a2"/>
    <w:link w:val="a7"/>
    <w:uiPriority w:val="99"/>
    <w:semiHidden/>
    <w:rPr>
      <w:rFonts w:ascii="Tahoma" w:eastAsia="Tahoma" w:hAnsi="Tahoma" w:cs="Tahoma"/>
      <w:color w:val="414751" w:themeColor="text2" w:themeShade="BF"/>
      <w:sz w:val="16"/>
      <w:szCs w:val="16"/>
    </w:rPr>
  </w:style>
  <w:style w:type="character" w:styleId="a8">
    <w:name w:val="Book Title"/>
    <w:basedOn w:val="a2"/>
    <w:uiPriority w:val="33"/>
    <w:qFormat/>
    <w:rPr>
      <w:rFonts w:cs="Times New Roman"/>
      <w:smallCaps/>
      <w:color w:val="000000"/>
      <w:spacing w:val="10"/>
    </w:rPr>
  </w:style>
  <w:style w:type="numbering" w:customStyle="1" w:styleId="a">
    <w:name w:val="项目符号列表"/>
    <w:uiPriority w:val="99"/>
    <w:pPr>
      <w:numPr>
        <w:numId w:val="1"/>
      </w:numPr>
    </w:pPr>
  </w:style>
  <w:style w:type="paragraph" w:styleId="a9">
    <w:name w:val="caption"/>
    <w:basedOn w:val="a1"/>
    <w:next w:val="a1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a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ab">
    <w:name w:val="footer"/>
    <w:basedOn w:val="a1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2"/>
    <w:link w:val="ab"/>
    <w:uiPriority w:val="99"/>
    <w:rPr>
      <w:rFonts w:cstheme="minorBidi"/>
      <w:color w:val="414751" w:themeColor="text2" w:themeShade="BF"/>
      <w:sz w:val="20"/>
      <w:szCs w:val="20"/>
    </w:rPr>
  </w:style>
  <w:style w:type="paragraph" w:styleId="ac">
    <w:name w:val="header"/>
    <w:basedOn w:val="a1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眉 Char"/>
    <w:basedOn w:val="a2"/>
    <w:link w:val="ac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3Char">
    <w:name w:val="标题 3 Char"/>
    <w:basedOn w:val="a2"/>
    <w:link w:val="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5Char">
    <w:name w:val="标题 5 Char"/>
    <w:basedOn w:val="a2"/>
    <w:link w:val="5"/>
    <w:uiPriority w:val="9"/>
    <w:semiHidden/>
    <w:rPr>
      <w:rFonts w:cstheme="minorBidi"/>
      <w:i/>
      <w:color w:val="E65B01" w:themeColor="accent1" w:themeShade="BF"/>
    </w:rPr>
  </w:style>
  <w:style w:type="character" w:customStyle="1" w:styleId="6Char">
    <w:name w:val="标题 6 Char"/>
    <w:basedOn w:val="a2"/>
    <w:link w:val="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7Char">
    <w:name w:val="标题 7 Char"/>
    <w:basedOn w:val="a2"/>
    <w:link w:val="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8Char">
    <w:name w:val="标题 8 Char"/>
    <w:basedOn w:val="a2"/>
    <w:link w:val="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d">
    <w:name w:val="Intense Emphasis"/>
    <w:basedOn w:val="a2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ae">
    <w:name w:val="Quote"/>
    <w:basedOn w:val="a1"/>
    <w:link w:val="Char4"/>
    <w:uiPriority w:val="29"/>
    <w:qFormat/>
    <w:rPr>
      <w:i/>
    </w:rPr>
  </w:style>
  <w:style w:type="character" w:customStyle="1" w:styleId="Char4">
    <w:name w:val="引用 Char"/>
    <w:basedOn w:val="a2"/>
    <w:link w:val="ae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af">
    <w:name w:val="Intense Quote"/>
    <w:basedOn w:val="ae"/>
    <w:link w:val="Char5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har5">
    <w:name w:val="明显引用 Char"/>
    <w:basedOn w:val="a2"/>
    <w:link w:val="af"/>
    <w:uiPriority w:val="30"/>
    <w:rPr>
      <w:rFonts w:cstheme="minorBidi"/>
      <w:color w:val="E65B01" w:themeColor="accent1" w:themeShade="BF"/>
      <w:sz w:val="20"/>
      <w:szCs w:val="20"/>
    </w:rPr>
  </w:style>
  <w:style w:type="character" w:styleId="af0">
    <w:name w:val="Intense Reference"/>
    <w:basedOn w:val="a2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af1">
    <w:name w:val="List Paragraph"/>
    <w:basedOn w:val="a1"/>
    <w:uiPriority w:val="36"/>
    <w:unhideWhenUsed/>
    <w:qFormat/>
    <w:pPr>
      <w:ind w:left="720"/>
      <w:contextualSpacing/>
    </w:p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numbering" w:customStyle="1" w:styleId="a0">
    <w:name w:val="编号列表"/>
    <w:uiPriority w:val="99"/>
    <w:pPr>
      <w:numPr>
        <w:numId w:val="2"/>
      </w:numPr>
    </w:pPr>
  </w:style>
  <w:style w:type="character" w:styleId="af3">
    <w:name w:val="Placeholder Text"/>
    <w:basedOn w:val="a2"/>
    <w:uiPriority w:val="99"/>
    <w:unhideWhenUsed/>
    <w:rPr>
      <w:color w:val="808080"/>
    </w:rPr>
  </w:style>
  <w:style w:type="character" w:styleId="af4">
    <w:name w:val="Strong"/>
    <w:basedOn w:val="a2"/>
    <w:uiPriority w:val="22"/>
    <w:qFormat/>
    <w:rPr>
      <w:b/>
      <w:bCs/>
    </w:rPr>
  </w:style>
  <w:style w:type="character" w:styleId="af5">
    <w:name w:val="Subtle Emphasis"/>
    <w:basedOn w:val="a2"/>
    <w:uiPriority w:val="19"/>
    <w:qFormat/>
    <w:rPr>
      <w:i/>
      <w:color w:val="E65B01" w:themeColor="accent1" w:themeShade="BF"/>
    </w:rPr>
  </w:style>
  <w:style w:type="character" w:styleId="af6">
    <w:name w:val="Subtle Reference"/>
    <w:basedOn w:val="a2"/>
    <w:uiPriority w:val="31"/>
    <w:qFormat/>
    <w:rPr>
      <w:rFonts w:cs="Times New Roman"/>
      <w:b/>
      <w:i/>
      <w:color w:val="3667C3" w:themeColor="accent2" w:themeShade="BF"/>
    </w:rPr>
  </w:style>
  <w:style w:type="table" w:styleId="af7">
    <w:name w:val="Table Grid"/>
    <w:basedOn w:val="a3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8">
    <w:name w:val="annotation reference"/>
    <w:basedOn w:val="a2"/>
    <w:uiPriority w:val="99"/>
    <w:semiHidden/>
    <w:unhideWhenUsed/>
    <w:rsid w:val="00804BBD"/>
    <w:rPr>
      <w:sz w:val="21"/>
      <w:szCs w:val="21"/>
    </w:rPr>
  </w:style>
  <w:style w:type="paragraph" w:styleId="af9">
    <w:name w:val="annotation text"/>
    <w:basedOn w:val="a1"/>
    <w:link w:val="Char6"/>
    <w:uiPriority w:val="99"/>
    <w:semiHidden/>
    <w:unhideWhenUsed/>
    <w:rsid w:val="00804BBD"/>
  </w:style>
  <w:style w:type="character" w:customStyle="1" w:styleId="Char6">
    <w:name w:val="批注文字 Char"/>
    <w:basedOn w:val="a2"/>
    <w:link w:val="af9"/>
    <w:uiPriority w:val="99"/>
    <w:semiHidden/>
    <w:rsid w:val="00804BBD"/>
    <w:rPr>
      <w:color w:val="414751" w:themeColor="text2" w:themeShade="BF"/>
      <w:sz w:val="20"/>
      <w:szCs w:val="20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804BBD"/>
    <w:rPr>
      <w:b/>
      <w:bCs/>
    </w:rPr>
  </w:style>
  <w:style w:type="character" w:customStyle="1" w:styleId="Char7">
    <w:name w:val="批注主题 Char"/>
    <w:basedOn w:val="Char6"/>
    <w:link w:val="afa"/>
    <w:uiPriority w:val="99"/>
    <w:semiHidden/>
    <w:rsid w:val="00804BBD"/>
    <w:rPr>
      <w:b/>
      <w:bCs/>
      <w:color w:val="414751" w:themeColor="text2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yu\AppData\Roaming\Microsoft\Templates\&#25253;&#34920;&#65288;&#20984;&#31383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E63E7BC5A440D282CB4D22517E4D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D40BB8-D467-418B-8131-78F52141C2D8}"/>
      </w:docPartPr>
      <w:docPartBody>
        <w:p w:rsidR="002D04C6" w:rsidRDefault="002D04C6">
          <w:pPr>
            <w:pStyle w:val="9BE63E7BC5A440D282CB4D22517E4DCC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B9F8A0755029428DB7C90DE51E4A0B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A140B3-CA81-4700-BEDA-4D284BC58747}"/>
      </w:docPartPr>
      <w:docPartBody>
        <w:p w:rsidR="002D04C6" w:rsidRDefault="002D04C6">
          <w:pPr>
            <w:pStyle w:val="B9F8A0755029428DB7C90DE51E4A0B39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208B79A95EEA47E3B11062F0C15102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75EAC-2954-48D7-8AF4-B5ABA731BC68}"/>
      </w:docPartPr>
      <w:docPartBody>
        <w:p w:rsidR="002D04C6" w:rsidRDefault="002D04C6">
          <w:pPr>
            <w:pStyle w:val="208B79A95EEA47E3B11062F0C1510236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zh-CN"/>
            </w:rPr>
            <w:t>]</w:t>
          </w:r>
        </w:p>
      </w:docPartBody>
    </w:docPart>
    <w:docPart>
      <w:docPartPr>
        <w:name w:val="9E0BCA2D35C14B658A7311A11C3A6C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5E7C6B-B45F-42B3-B310-C521630218F3}"/>
      </w:docPartPr>
      <w:docPartBody>
        <w:p w:rsidR="002D04C6" w:rsidRDefault="002D04C6">
          <w:pPr>
            <w:pStyle w:val="9E0BCA2D35C14B658A7311A11C3A6C3B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zh-CN"/>
            </w:rPr>
            <w:t>[</w:t>
          </w:r>
          <w:r>
            <w:rPr>
              <w:i/>
              <w:iCs/>
              <w:color w:val="833C0B" w:themeColor="accent2" w:themeShade="80"/>
              <w:sz w:val="28"/>
              <w:szCs w:val="28"/>
              <w:lang w:val="zh-CN"/>
            </w:rPr>
            <w:t>键入文档副标题</w:t>
          </w:r>
          <w:r>
            <w:rPr>
              <w:i/>
              <w:iCs/>
              <w:color w:val="833C0B" w:themeColor="accent2" w:themeShade="80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4E18809B19C34DE3A44E16C25F3076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357FD-26B1-4489-89E0-6FB32064A0C5}"/>
      </w:docPartPr>
      <w:docPartBody>
        <w:p w:rsidR="002D04C6" w:rsidRDefault="002D04C6">
          <w:pPr>
            <w:pStyle w:val="4E18809B19C34DE3A44E16C25F30767B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6"/>
    <w:rsid w:val="002D04C6"/>
    <w:rsid w:val="00B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pPr>
      <w:widowControl/>
      <w:spacing w:before="360" w:after="40" w:line="276" w:lineRule="auto"/>
      <w:jc w:val="left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/>
      <w:spacing w:line="276" w:lineRule="auto"/>
      <w:jc w:val="left"/>
      <w:outlineLvl w:val="1"/>
    </w:pPr>
    <w:rPr>
      <w:rFonts w:asciiTheme="majorHAnsi" w:eastAsiaTheme="minorHAnsi" w:hAnsiTheme="majorHAnsi"/>
      <w:color w:val="323E4F" w:themeColor="text2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63E7BC5A440D282CB4D22517E4DCC">
    <w:name w:val="9BE63E7BC5A440D282CB4D22517E4DCC"/>
    <w:pPr>
      <w:widowControl w:val="0"/>
      <w:jc w:val="both"/>
    </w:pPr>
  </w:style>
  <w:style w:type="paragraph" w:customStyle="1" w:styleId="B9F8A0755029428DB7C90DE51E4A0B39">
    <w:name w:val="B9F8A0755029428DB7C90DE51E4A0B3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1"/>
    <w:rPr>
      <w:rFonts w:asciiTheme="majorHAnsi" w:eastAsiaTheme="minorHAnsi" w:hAnsiTheme="majorHAnsi"/>
      <w:smallCaps/>
      <w:color w:val="323E4F" w:themeColor="text2" w:themeShade="BF"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/>
      <w:color w:val="323E4F" w:themeColor="text2" w:themeShade="BF"/>
      <w:kern w:val="0"/>
      <w:sz w:val="28"/>
      <w:szCs w:val="28"/>
    </w:rPr>
  </w:style>
  <w:style w:type="paragraph" w:customStyle="1" w:styleId="999C8D25EFDB43FAA542B2C5610A11DA">
    <w:name w:val="999C8D25EFDB43FAA542B2C5610A11DA"/>
    <w:pPr>
      <w:widowControl w:val="0"/>
      <w:jc w:val="both"/>
    </w:pPr>
  </w:style>
  <w:style w:type="paragraph" w:customStyle="1" w:styleId="208B79A95EEA47E3B11062F0C1510236">
    <w:name w:val="208B79A95EEA47E3B11062F0C1510236"/>
    <w:pPr>
      <w:widowControl w:val="0"/>
      <w:jc w:val="both"/>
    </w:pPr>
  </w:style>
  <w:style w:type="paragraph" w:customStyle="1" w:styleId="9E0BCA2D35C14B658A7311A11C3A6C3B">
    <w:name w:val="9E0BCA2D35C14B658A7311A11C3A6C3B"/>
    <w:pPr>
      <w:widowControl w:val="0"/>
      <w:jc w:val="both"/>
    </w:pPr>
  </w:style>
  <w:style w:type="paragraph" w:customStyle="1" w:styleId="4E18809B19C34DE3A44E16C25F30767B">
    <w:name w:val="4E18809B19C34DE3A44E16C25F3076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>此文档描述测试和开发之间的Bug提交、解决以及验收流程。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563B2-7875-4E73-83CC-F978DC5C3C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报表（凸窗主题）.dotx</Template>
  <TotalTime>14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U5 Bug提交流程</dc:title>
  <dc:subject> </dc:subject>
  <dc:creator>Semon Li</dc:creator>
  <cp:keywords/>
  <cp:lastModifiedBy>Semon Li</cp:lastModifiedBy>
  <cp:revision>3</cp:revision>
  <dcterms:created xsi:type="dcterms:W3CDTF">2015-11-18T05:24:00Z</dcterms:created>
  <dcterms:modified xsi:type="dcterms:W3CDTF">2015-11-20T02:18:00Z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